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E8E32" w14:textId="77777777" w:rsidR="00BF1D3F" w:rsidRDefault="00BF1D3F">
      <w:pPr>
        <w:pStyle w:val="a4"/>
        <w:jc w:val="right"/>
      </w:pPr>
      <w:r>
        <w:rPr>
          <w:rFonts w:hint="eastAsia"/>
        </w:rPr>
        <w:t>基于PyQt5的分布式移动</w:t>
      </w:r>
      <w:proofErr w:type="gramStart"/>
      <w:r>
        <w:rPr>
          <w:rFonts w:hint="eastAsia"/>
        </w:rPr>
        <w:t>端目标</w:t>
      </w:r>
      <w:proofErr w:type="gramEnd"/>
      <w:r>
        <w:rPr>
          <w:rFonts w:hint="eastAsia"/>
        </w:rPr>
        <w:t>检测监控平台</w:t>
      </w:r>
    </w:p>
    <w:p w14:paraId="616CF327" w14:textId="46887EA0"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C1E48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14:paraId="2BB9067F" w14:textId="77777777" w:rsidR="003A46E4" w:rsidRDefault="003A46E4">
      <w:pPr>
        <w:pStyle w:val="a4"/>
        <w:jc w:val="right"/>
      </w:pPr>
    </w:p>
    <w:p w14:paraId="743AFC1E" w14:textId="77777777"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15E6FDC4" w14:textId="77777777" w:rsidR="003A46E4" w:rsidRDefault="003A46E4">
      <w:pPr>
        <w:pStyle w:val="InfoBlue"/>
      </w:pPr>
    </w:p>
    <w:p w14:paraId="59A20D36" w14:textId="77777777" w:rsidR="003A46E4" w:rsidRDefault="003A46E4">
      <w:pPr>
        <w:pStyle w:val="InfoBlue"/>
      </w:pPr>
    </w:p>
    <w:p w14:paraId="3F226572" w14:textId="77777777" w:rsidR="003A46E4" w:rsidRDefault="003A46E4">
      <w:pPr>
        <w:pStyle w:val="a4"/>
        <w:rPr>
          <w:sz w:val="28"/>
        </w:rPr>
      </w:pPr>
    </w:p>
    <w:p w14:paraId="259AA619" w14:textId="77777777" w:rsidR="003A46E4" w:rsidRDefault="003A46E4">
      <w:pPr>
        <w:sectPr w:rsidR="003A46E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8E2E533" w14:textId="77777777"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 w14:paraId="64C5F56C" w14:textId="77777777">
        <w:tc>
          <w:tcPr>
            <w:tcW w:w="2304" w:type="dxa"/>
          </w:tcPr>
          <w:p w14:paraId="737FA061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023894B1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4FACE9B2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378E2FA1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 w14:paraId="462A9C9E" w14:textId="77777777">
        <w:tc>
          <w:tcPr>
            <w:tcW w:w="2304" w:type="dxa"/>
          </w:tcPr>
          <w:p w14:paraId="19652A72" w14:textId="52FE2736"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BF1D3F">
              <w:rPr>
                <w:rFonts w:hint="eastAsia"/>
              </w:rPr>
              <w:t>2</w:t>
            </w:r>
            <w:r w:rsidR="00BF1D3F">
              <w:t>6</w:t>
            </w:r>
            <w:r>
              <w:rPr>
                <w:rFonts w:ascii="Times New Roman"/>
              </w:rPr>
              <w:t>/</w:t>
            </w:r>
            <w:r w:rsidR="00BF1D3F">
              <w:rPr>
                <w:rFonts w:hint="eastAsia"/>
              </w:rPr>
              <w:t>1</w:t>
            </w:r>
            <w:r w:rsidR="00BF1D3F">
              <w:t>1</w:t>
            </w:r>
            <w:r>
              <w:rPr>
                <w:rFonts w:ascii="Times New Roman"/>
              </w:rPr>
              <w:t>/</w:t>
            </w:r>
            <w:r w:rsidR="00BF1D3F">
              <w:rPr>
                <w:rFonts w:hint="eastAsia"/>
              </w:rPr>
              <w:t>2</w:t>
            </w:r>
            <w:r w:rsidR="00BF1D3F">
              <w:t>024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591A14B4" w14:textId="5FC72A3A"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BF1D3F">
              <w:rPr>
                <w:rFonts w:ascii="Times New Roman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58992D8F" w14:textId="2D37BE1F" w:rsidR="003A46E4" w:rsidRDefault="00BF1D3F">
            <w:pPr>
              <w:pStyle w:val="Tabletext"/>
            </w:pPr>
            <w:r>
              <w:rPr>
                <w:rFonts w:ascii="Times New Roman" w:hint="eastAsia"/>
              </w:rPr>
              <w:t>软件架构文档</w:t>
            </w:r>
          </w:p>
        </w:tc>
        <w:tc>
          <w:tcPr>
            <w:tcW w:w="2304" w:type="dxa"/>
          </w:tcPr>
          <w:p w14:paraId="07759D92" w14:textId="09684D39" w:rsidR="003A46E4" w:rsidRDefault="00BF1D3F">
            <w:pPr>
              <w:pStyle w:val="Tabletext"/>
            </w:pPr>
            <w:r>
              <w:rPr>
                <w:rFonts w:ascii="Times New Roman" w:hint="eastAsia"/>
              </w:rPr>
              <w:t>第四小组</w:t>
            </w:r>
          </w:p>
        </w:tc>
      </w:tr>
      <w:tr w:rsidR="003A46E4" w14:paraId="3BAFFF39" w14:textId="77777777">
        <w:tc>
          <w:tcPr>
            <w:tcW w:w="2304" w:type="dxa"/>
          </w:tcPr>
          <w:p w14:paraId="6BC7242D" w14:textId="77777777"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14:paraId="51C3B6D3" w14:textId="77777777"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14:paraId="5C49ACD2" w14:textId="77777777"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14:paraId="1177CAE9" w14:textId="77777777" w:rsidR="003A46E4" w:rsidRDefault="003A46E4">
            <w:pPr>
              <w:pStyle w:val="Tabletext"/>
            </w:pPr>
          </w:p>
        </w:tc>
      </w:tr>
      <w:tr w:rsidR="003A46E4" w14:paraId="6EA9B2D3" w14:textId="77777777">
        <w:tc>
          <w:tcPr>
            <w:tcW w:w="2304" w:type="dxa"/>
          </w:tcPr>
          <w:p w14:paraId="69DEF87C" w14:textId="77777777"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14:paraId="29EF9187" w14:textId="77777777"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14:paraId="66AEB1C5" w14:textId="77777777"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14:paraId="56E6C894" w14:textId="77777777" w:rsidR="003A46E4" w:rsidRDefault="003A46E4">
            <w:pPr>
              <w:pStyle w:val="Tabletext"/>
            </w:pPr>
          </w:p>
        </w:tc>
      </w:tr>
      <w:tr w:rsidR="003A46E4" w14:paraId="3E835292" w14:textId="77777777">
        <w:tc>
          <w:tcPr>
            <w:tcW w:w="2304" w:type="dxa"/>
          </w:tcPr>
          <w:p w14:paraId="7F3E396A" w14:textId="77777777"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14:paraId="112DA5F3" w14:textId="77777777"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14:paraId="1F441A4B" w14:textId="77777777"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14:paraId="12B17FDF" w14:textId="77777777" w:rsidR="003A46E4" w:rsidRDefault="003A46E4">
            <w:pPr>
              <w:pStyle w:val="Tabletext"/>
            </w:pPr>
          </w:p>
        </w:tc>
      </w:tr>
    </w:tbl>
    <w:p w14:paraId="4F038C98" w14:textId="77777777" w:rsidR="003A46E4" w:rsidRDefault="003A46E4"/>
    <w:p w14:paraId="56359017" w14:textId="77777777" w:rsidR="003A46E4" w:rsidRDefault="003A46E4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2DB95933" w14:textId="200E846B" w:rsidR="00CD3244" w:rsidRDefault="003A46E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CD3244">
        <w:rPr>
          <w:noProof/>
        </w:rPr>
        <w:t>1.</w:t>
      </w:r>
      <w:r w:rsidR="00CD3244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CD3244">
        <w:rPr>
          <w:noProof/>
        </w:rPr>
        <w:t>简介</w:t>
      </w:r>
      <w:r w:rsidR="00CD3244">
        <w:rPr>
          <w:noProof/>
        </w:rPr>
        <w:tab/>
      </w:r>
      <w:r w:rsidR="00CD3244">
        <w:rPr>
          <w:noProof/>
        </w:rPr>
        <w:fldChar w:fldCharType="begin"/>
      </w:r>
      <w:r w:rsidR="00CD3244">
        <w:rPr>
          <w:noProof/>
        </w:rPr>
        <w:instrText xml:space="preserve"> PAGEREF _Toc183551519 \h </w:instrText>
      </w:r>
      <w:r w:rsidR="00CD3244">
        <w:rPr>
          <w:noProof/>
        </w:rPr>
      </w:r>
      <w:r w:rsidR="00CD3244">
        <w:rPr>
          <w:noProof/>
        </w:rPr>
        <w:fldChar w:fldCharType="separate"/>
      </w:r>
      <w:r w:rsidR="00DB50DD">
        <w:rPr>
          <w:noProof/>
        </w:rPr>
        <w:t>4</w:t>
      </w:r>
      <w:r w:rsidR="00CD3244">
        <w:rPr>
          <w:noProof/>
        </w:rPr>
        <w:fldChar w:fldCharType="end"/>
      </w:r>
    </w:p>
    <w:p w14:paraId="3A9FC894" w14:textId="16F5DBE3" w:rsidR="00CD3244" w:rsidRDefault="00CD32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_Toc183551520 \h </w:instrText>
      </w:r>
      <w:r>
        <w:rPr>
          <w:noProof/>
        </w:rPr>
      </w:r>
      <w:r>
        <w:rPr>
          <w:noProof/>
        </w:rPr>
        <w:fldChar w:fldCharType="separate"/>
      </w:r>
      <w:r w:rsidR="00DB50DD">
        <w:rPr>
          <w:noProof/>
        </w:rPr>
        <w:t>4</w:t>
      </w:r>
      <w:r>
        <w:rPr>
          <w:noProof/>
        </w:rPr>
        <w:fldChar w:fldCharType="end"/>
      </w:r>
    </w:p>
    <w:p w14:paraId="1EDEA172" w14:textId="5A41CF41" w:rsidR="00CD3244" w:rsidRDefault="00CD32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_Toc183551521 \h </w:instrText>
      </w:r>
      <w:r>
        <w:rPr>
          <w:noProof/>
        </w:rPr>
      </w:r>
      <w:r>
        <w:rPr>
          <w:noProof/>
        </w:rPr>
        <w:fldChar w:fldCharType="separate"/>
      </w:r>
      <w:r w:rsidR="00DB50DD">
        <w:rPr>
          <w:noProof/>
        </w:rPr>
        <w:t>4</w:t>
      </w:r>
      <w:r>
        <w:rPr>
          <w:noProof/>
        </w:rPr>
        <w:fldChar w:fldCharType="end"/>
      </w:r>
    </w:p>
    <w:p w14:paraId="5DE4576C" w14:textId="337A7BF3" w:rsidR="00CD3244" w:rsidRDefault="00CD324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_Toc183551522 \h </w:instrText>
      </w:r>
      <w:r>
        <w:rPr>
          <w:noProof/>
        </w:rPr>
      </w:r>
      <w:r>
        <w:rPr>
          <w:noProof/>
        </w:rPr>
        <w:fldChar w:fldCharType="separate"/>
      </w:r>
      <w:r w:rsidR="00DB50DD">
        <w:rPr>
          <w:noProof/>
        </w:rPr>
        <w:t>4</w:t>
      </w:r>
      <w:r>
        <w:rPr>
          <w:noProof/>
        </w:rPr>
        <w:fldChar w:fldCharType="end"/>
      </w:r>
    </w:p>
    <w:p w14:paraId="1BFAAF3E" w14:textId="662E786B" w:rsidR="00CD3244" w:rsidRDefault="00CD324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_Toc183551523 \h </w:instrText>
      </w:r>
      <w:r>
        <w:rPr>
          <w:noProof/>
        </w:rPr>
      </w:r>
      <w:r>
        <w:rPr>
          <w:noProof/>
        </w:rPr>
        <w:fldChar w:fldCharType="separate"/>
      </w:r>
      <w:r w:rsidR="00DB50DD">
        <w:rPr>
          <w:noProof/>
        </w:rPr>
        <w:t>5</w:t>
      </w:r>
      <w:r>
        <w:rPr>
          <w:noProof/>
        </w:rPr>
        <w:fldChar w:fldCharType="end"/>
      </w:r>
    </w:p>
    <w:p w14:paraId="7B218B4D" w14:textId="50D8D7AF" w:rsidR="00CD3244" w:rsidRDefault="00CD324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D55316">
        <w:rPr>
          <w:noProof/>
          <w:color w:val="000000" w:themeColor="text1"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D55316">
        <w:rPr>
          <w:noProof/>
          <w:color w:val="000000" w:themeColor="text1"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_Toc183551524 \h </w:instrText>
      </w:r>
      <w:r>
        <w:rPr>
          <w:noProof/>
        </w:rPr>
      </w:r>
      <w:r>
        <w:rPr>
          <w:noProof/>
        </w:rPr>
        <w:fldChar w:fldCharType="separate"/>
      </w:r>
      <w:r w:rsidR="00DB50DD">
        <w:rPr>
          <w:noProof/>
        </w:rPr>
        <w:t>7</w:t>
      </w:r>
      <w:r>
        <w:rPr>
          <w:noProof/>
        </w:rPr>
        <w:fldChar w:fldCharType="end"/>
      </w:r>
    </w:p>
    <w:p w14:paraId="50EA0880" w14:textId="3ED1AD8B" w:rsidR="00CD3244" w:rsidRDefault="00CD324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D55316">
        <w:rPr>
          <w:noProof/>
          <w:color w:val="000000" w:themeColor="text1"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D55316">
        <w:rPr>
          <w:noProof/>
          <w:color w:val="000000" w:themeColor="text1"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_Toc183551525 \h </w:instrText>
      </w:r>
      <w:r>
        <w:rPr>
          <w:noProof/>
        </w:rPr>
      </w:r>
      <w:r>
        <w:rPr>
          <w:noProof/>
        </w:rPr>
        <w:fldChar w:fldCharType="separate"/>
      </w:r>
      <w:r w:rsidR="00DB50DD">
        <w:rPr>
          <w:noProof/>
        </w:rPr>
        <w:t>7</w:t>
      </w:r>
      <w:r>
        <w:rPr>
          <w:noProof/>
        </w:rPr>
        <w:fldChar w:fldCharType="end"/>
      </w:r>
    </w:p>
    <w:p w14:paraId="3D54F655" w14:textId="2741CE66" w:rsidR="00CD3244" w:rsidRDefault="00CD32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主进程：Main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_Toc183551526 \h </w:instrText>
      </w:r>
      <w:r>
        <w:rPr>
          <w:noProof/>
        </w:rPr>
      </w:r>
      <w:r>
        <w:rPr>
          <w:noProof/>
        </w:rPr>
        <w:fldChar w:fldCharType="separate"/>
      </w:r>
      <w:r w:rsidR="00DB50DD">
        <w:rPr>
          <w:noProof/>
        </w:rPr>
        <w:t>7</w:t>
      </w:r>
      <w:r>
        <w:rPr>
          <w:noProof/>
        </w:rPr>
        <w:fldChar w:fldCharType="end"/>
      </w:r>
    </w:p>
    <w:p w14:paraId="7F7B00ED" w14:textId="3B50F992" w:rsidR="00CD3244" w:rsidRDefault="00CD32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帧子进程：Frame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_Toc183551527 \h </w:instrText>
      </w:r>
      <w:r>
        <w:rPr>
          <w:noProof/>
        </w:rPr>
      </w:r>
      <w:r>
        <w:rPr>
          <w:noProof/>
        </w:rPr>
        <w:fldChar w:fldCharType="separate"/>
      </w:r>
      <w:r w:rsidR="00DB50DD">
        <w:rPr>
          <w:noProof/>
        </w:rPr>
        <w:t>7</w:t>
      </w:r>
      <w:r>
        <w:rPr>
          <w:noProof/>
        </w:rPr>
        <w:fldChar w:fldCharType="end"/>
      </w:r>
    </w:p>
    <w:p w14:paraId="2CDF9370" w14:textId="3F52221A" w:rsidR="00CD3244" w:rsidRDefault="00CD32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模型子进程：Model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_Toc183551528 \h </w:instrText>
      </w:r>
      <w:r>
        <w:rPr>
          <w:noProof/>
        </w:rPr>
      </w:r>
      <w:r>
        <w:rPr>
          <w:noProof/>
        </w:rPr>
        <w:fldChar w:fldCharType="separate"/>
      </w:r>
      <w:r w:rsidR="00DB50DD">
        <w:rPr>
          <w:noProof/>
        </w:rPr>
        <w:t>7</w:t>
      </w:r>
      <w:r>
        <w:rPr>
          <w:noProof/>
        </w:rPr>
        <w:fldChar w:fldCharType="end"/>
      </w:r>
    </w:p>
    <w:p w14:paraId="1827F599" w14:textId="237A2A13" w:rsidR="00CD3244" w:rsidRDefault="00CD324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_Toc183551529 \h </w:instrText>
      </w:r>
      <w:r>
        <w:rPr>
          <w:noProof/>
        </w:rPr>
      </w:r>
      <w:r>
        <w:rPr>
          <w:noProof/>
        </w:rPr>
        <w:fldChar w:fldCharType="separate"/>
      </w:r>
      <w:r w:rsidR="00DB50DD">
        <w:rPr>
          <w:noProof/>
        </w:rPr>
        <w:t>8</w:t>
      </w:r>
      <w:r>
        <w:rPr>
          <w:noProof/>
        </w:rPr>
        <w:fldChar w:fldCharType="end"/>
      </w:r>
    </w:p>
    <w:p w14:paraId="5005B41D" w14:textId="2453046D" w:rsidR="00CD3244" w:rsidRDefault="00CD324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技术视图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_Toc183551530 \h </w:instrText>
      </w:r>
      <w:r>
        <w:rPr>
          <w:noProof/>
        </w:rPr>
      </w:r>
      <w:r>
        <w:rPr>
          <w:noProof/>
        </w:rPr>
        <w:fldChar w:fldCharType="separate"/>
      </w:r>
      <w:r w:rsidR="00DB50DD">
        <w:rPr>
          <w:noProof/>
        </w:rPr>
        <w:t>8</w:t>
      </w:r>
      <w:r>
        <w:rPr>
          <w:noProof/>
        </w:rPr>
        <w:fldChar w:fldCharType="end"/>
      </w:r>
    </w:p>
    <w:p w14:paraId="05DBABF5" w14:textId="0F47D140" w:rsidR="00CD3244" w:rsidRDefault="00CD324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数据视图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_Toc183551531 \h </w:instrText>
      </w:r>
      <w:r>
        <w:rPr>
          <w:noProof/>
        </w:rPr>
      </w:r>
      <w:r>
        <w:rPr>
          <w:noProof/>
        </w:rPr>
        <w:fldChar w:fldCharType="separate"/>
      </w:r>
      <w:r w:rsidR="00DB50DD">
        <w:rPr>
          <w:noProof/>
        </w:rPr>
        <w:t>8</w:t>
      </w:r>
      <w:r>
        <w:rPr>
          <w:noProof/>
        </w:rPr>
        <w:fldChar w:fldCharType="end"/>
      </w:r>
    </w:p>
    <w:p w14:paraId="57608D4D" w14:textId="353E289F" w:rsidR="00CD3244" w:rsidRDefault="00CD324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算法视图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_Toc183551532 \h </w:instrText>
      </w:r>
      <w:r>
        <w:rPr>
          <w:noProof/>
        </w:rPr>
      </w:r>
      <w:r>
        <w:rPr>
          <w:noProof/>
        </w:rPr>
        <w:fldChar w:fldCharType="separate"/>
      </w:r>
      <w:r w:rsidR="00DB50DD">
        <w:rPr>
          <w:noProof/>
        </w:rPr>
        <w:t>9</w:t>
      </w:r>
      <w:r>
        <w:rPr>
          <w:noProof/>
        </w:rPr>
        <w:fldChar w:fldCharType="end"/>
      </w:r>
    </w:p>
    <w:p w14:paraId="2E199EC3" w14:textId="725D67E8" w:rsidR="00CD3244" w:rsidRDefault="00CD32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目标检测和跟踪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_Toc183551533 \h </w:instrText>
      </w:r>
      <w:r>
        <w:rPr>
          <w:noProof/>
        </w:rPr>
      </w:r>
      <w:r>
        <w:rPr>
          <w:noProof/>
        </w:rPr>
        <w:fldChar w:fldCharType="separate"/>
      </w:r>
      <w:r w:rsidR="00DB50DD">
        <w:rPr>
          <w:noProof/>
        </w:rPr>
        <w:t>9</w:t>
      </w:r>
      <w:r>
        <w:rPr>
          <w:noProof/>
        </w:rPr>
        <w:fldChar w:fldCharType="end"/>
      </w:r>
    </w:p>
    <w:p w14:paraId="27EC65E0" w14:textId="2C4E75A8" w:rsidR="00CD3244" w:rsidRDefault="00CD3244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目标检测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_Toc183551534 \h </w:instrText>
      </w:r>
      <w:r>
        <w:rPr>
          <w:noProof/>
        </w:rPr>
      </w:r>
      <w:r>
        <w:rPr>
          <w:noProof/>
        </w:rPr>
        <w:fldChar w:fldCharType="separate"/>
      </w:r>
      <w:r w:rsidR="00DB50DD">
        <w:rPr>
          <w:noProof/>
        </w:rPr>
        <w:t>9</w:t>
      </w:r>
      <w:r>
        <w:rPr>
          <w:noProof/>
        </w:rPr>
        <w:fldChar w:fldCharType="end"/>
      </w:r>
    </w:p>
    <w:p w14:paraId="330CFD58" w14:textId="1C537967" w:rsidR="00CD3244" w:rsidRDefault="00CD3244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目标跟踪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_Toc183551535 \h </w:instrText>
      </w:r>
      <w:r>
        <w:rPr>
          <w:noProof/>
        </w:rPr>
      </w:r>
      <w:r>
        <w:rPr>
          <w:noProof/>
        </w:rPr>
        <w:fldChar w:fldCharType="separate"/>
      </w:r>
      <w:r w:rsidR="00DB50DD">
        <w:rPr>
          <w:noProof/>
        </w:rPr>
        <w:t>9</w:t>
      </w:r>
      <w:r>
        <w:rPr>
          <w:noProof/>
        </w:rPr>
        <w:fldChar w:fldCharType="end"/>
      </w:r>
    </w:p>
    <w:p w14:paraId="145FF0F0" w14:textId="4A602F2D" w:rsidR="00CD3244" w:rsidRDefault="00CD32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基于目标跟踪结果的场景分析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_Toc183551536 \h </w:instrText>
      </w:r>
      <w:r>
        <w:rPr>
          <w:noProof/>
        </w:rPr>
      </w:r>
      <w:r>
        <w:rPr>
          <w:noProof/>
        </w:rPr>
        <w:fldChar w:fldCharType="separate"/>
      </w:r>
      <w:r w:rsidR="00DB50DD">
        <w:rPr>
          <w:noProof/>
        </w:rPr>
        <w:t>9</w:t>
      </w:r>
      <w:r>
        <w:rPr>
          <w:noProof/>
        </w:rPr>
        <w:fldChar w:fldCharType="end"/>
      </w:r>
    </w:p>
    <w:p w14:paraId="3FAAE41B" w14:textId="542DB445" w:rsidR="00CD3244" w:rsidRDefault="00CD3244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进入人数计数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_Toc183551537 \h </w:instrText>
      </w:r>
      <w:r>
        <w:rPr>
          <w:noProof/>
        </w:rPr>
      </w:r>
      <w:r>
        <w:rPr>
          <w:noProof/>
        </w:rPr>
        <w:fldChar w:fldCharType="separate"/>
      </w:r>
      <w:r w:rsidR="00DB50DD">
        <w:rPr>
          <w:noProof/>
        </w:rPr>
        <w:t>9</w:t>
      </w:r>
      <w:r>
        <w:rPr>
          <w:noProof/>
        </w:rPr>
        <w:fldChar w:fldCharType="end"/>
      </w:r>
    </w:p>
    <w:p w14:paraId="19FDAD23" w14:textId="0859993D" w:rsidR="00CD3244" w:rsidRDefault="00CD3244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保密区域感知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_Toc183551538 \h </w:instrText>
      </w:r>
      <w:r>
        <w:rPr>
          <w:noProof/>
        </w:rPr>
      </w:r>
      <w:r>
        <w:rPr>
          <w:noProof/>
        </w:rPr>
        <w:fldChar w:fldCharType="separate"/>
      </w:r>
      <w:r w:rsidR="00DB50DD">
        <w:rPr>
          <w:noProof/>
        </w:rPr>
        <w:t>9</w:t>
      </w:r>
      <w:r>
        <w:rPr>
          <w:noProof/>
        </w:rPr>
        <w:fldChar w:fldCharType="end"/>
      </w:r>
    </w:p>
    <w:p w14:paraId="33E7DC93" w14:textId="0A38874E" w:rsidR="00CD3244" w:rsidRDefault="00CD3244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性能视图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_Toc183551539 \h </w:instrText>
      </w:r>
      <w:r>
        <w:rPr>
          <w:noProof/>
        </w:rPr>
      </w:r>
      <w:r>
        <w:rPr>
          <w:noProof/>
        </w:rPr>
        <w:fldChar w:fldCharType="separate"/>
      </w:r>
      <w:r w:rsidR="00DB50DD">
        <w:rPr>
          <w:noProof/>
        </w:rPr>
        <w:t>9</w:t>
      </w:r>
      <w:r>
        <w:rPr>
          <w:noProof/>
        </w:rPr>
        <w:fldChar w:fldCharType="end"/>
      </w:r>
    </w:p>
    <w:p w14:paraId="0CBF3F38" w14:textId="6105CA78" w:rsidR="009C7C87" w:rsidRPr="009C7C87" w:rsidRDefault="003A46E4" w:rsidP="00BF1D3F">
      <w:pPr>
        <w:pStyle w:val="a4"/>
      </w:pPr>
      <w:r>
        <w:rPr>
          <w:rFonts w:ascii="Times New Roman"/>
        </w:rPr>
        <w:fldChar w:fldCharType="end"/>
      </w:r>
    </w:p>
    <w:p w14:paraId="1FE8F44E" w14:textId="77777777" w:rsidR="009C7C87" w:rsidRPr="009C7C87" w:rsidRDefault="009C7C87" w:rsidP="009C7C87"/>
    <w:p w14:paraId="46F10736" w14:textId="77777777" w:rsidR="009C7C87" w:rsidRPr="009C7C87" w:rsidRDefault="009C7C87" w:rsidP="009C7C87"/>
    <w:p w14:paraId="27AE8945" w14:textId="77777777" w:rsidR="009C7C87" w:rsidRDefault="009C7C87" w:rsidP="009C7C87">
      <w:pPr>
        <w:pStyle w:val="a4"/>
        <w:tabs>
          <w:tab w:val="left" w:pos="5340"/>
        </w:tabs>
        <w:jc w:val="left"/>
      </w:pPr>
      <w:r>
        <w:tab/>
      </w:r>
    </w:p>
    <w:p w14:paraId="6DD4F00F" w14:textId="77777777" w:rsidR="003A46E4" w:rsidRDefault="003A46E4">
      <w:pPr>
        <w:pStyle w:val="a4"/>
        <w:rPr>
          <w:rFonts w:ascii="Arial" w:hAnsi="Arial"/>
        </w:rPr>
      </w:pPr>
      <w:r w:rsidRPr="009C7C87"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C1E48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1D0A610B" w14:textId="77777777" w:rsidR="003A46E4" w:rsidRDefault="003A46E4">
      <w:pPr>
        <w:pStyle w:val="1"/>
        <w:ind w:left="360" w:hanging="360"/>
      </w:pPr>
      <w:bookmarkStart w:id="0" w:name="_Toc183551519"/>
      <w:r>
        <w:rPr>
          <w:rFonts w:hint="eastAsia"/>
        </w:rPr>
        <w:t>简介</w:t>
      </w:r>
      <w:bookmarkEnd w:id="0"/>
    </w:p>
    <w:p w14:paraId="3239A48F" w14:textId="77777777" w:rsidR="003A46E4" w:rsidRDefault="003A46E4">
      <w:pPr>
        <w:pStyle w:val="2"/>
      </w:pPr>
      <w:bookmarkStart w:id="1" w:name="_Toc183551520"/>
      <w:r>
        <w:rPr>
          <w:rFonts w:hint="eastAsia"/>
        </w:rPr>
        <w:t>目的</w:t>
      </w:r>
      <w:bookmarkEnd w:id="1"/>
    </w:p>
    <w:p w14:paraId="686AD950" w14:textId="6933E8BF" w:rsidR="003A46E4" w:rsidRDefault="003A46E4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的重要决策</w:t>
      </w:r>
      <w:r w:rsidR="008E369A">
        <w:rPr>
          <w:rFonts w:hint="eastAsia"/>
        </w:rPr>
        <w:t>，包含用例视图、逻辑视图、部署视图、进程视图、实现视图、算法视图、性能视图</w:t>
      </w:r>
      <w:r>
        <w:rPr>
          <w:rFonts w:hint="eastAsia"/>
        </w:rPr>
        <w:t>。</w:t>
      </w:r>
    </w:p>
    <w:p w14:paraId="661FCA52" w14:textId="77777777" w:rsidR="003A46E4" w:rsidRDefault="003A46E4">
      <w:pPr>
        <w:ind w:left="720"/>
      </w:pPr>
    </w:p>
    <w:p w14:paraId="0EA0FFDC" w14:textId="77777777" w:rsidR="003A46E4" w:rsidRDefault="003A46E4">
      <w:pPr>
        <w:pStyle w:val="2"/>
      </w:pPr>
      <w:bookmarkStart w:id="2" w:name="_Toc183551521"/>
      <w:r>
        <w:rPr>
          <w:rFonts w:hint="eastAsia"/>
        </w:rPr>
        <w:t>参考资料</w:t>
      </w:r>
      <w:bookmarkEnd w:id="2"/>
    </w:p>
    <w:p w14:paraId="41E64F09" w14:textId="77777777" w:rsidR="00A3263A" w:rsidRDefault="00A3263A" w:rsidP="00A3263A">
      <w:pPr>
        <w:pStyle w:val="a9"/>
        <w:rPr>
          <w:snapToGrid/>
        </w:rPr>
      </w:pPr>
      <w:r>
        <w:rPr>
          <w:rFonts w:hint="eastAsia"/>
        </w:rPr>
        <w:t>1. YOLOv5模型：</w:t>
      </w:r>
      <w:r>
        <w:fldChar w:fldCharType="begin"/>
      </w:r>
      <w:r>
        <w:instrText xml:space="preserve"> HYPERLINK "https://github.com/ultralytics/yolov5" </w:instrText>
      </w:r>
      <w:r>
        <w:fldChar w:fldCharType="separate"/>
      </w:r>
      <w:r>
        <w:rPr>
          <w:rStyle w:val="ae"/>
          <w:rFonts w:hint="eastAsia"/>
        </w:rPr>
        <w:t>https://github.com/ultralytics/yolov5</w:t>
      </w:r>
      <w:r>
        <w:fldChar w:fldCharType="end"/>
      </w:r>
    </w:p>
    <w:p w14:paraId="3B72D3FA" w14:textId="77777777" w:rsidR="00A3263A" w:rsidRDefault="00A3263A" w:rsidP="00A3263A">
      <w:pPr>
        <w:pStyle w:val="a9"/>
      </w:pPr>
      <w:r>
        <w:rPr>
          <w:rFonts w:hint="eastAsia"/>
        </w:rPr>
        <w:t>2. OpenCV-Python文档：</w:t>
      </w:r>
      <w:r>
        <w:fldChar w:fldCharType="begin"/>
      </w:r>
      <w:r>
        <w:instrText xml:space="preserve"> HYPERLINK "https://docs.opencv.org/3.4/df/d9d/tutorial_py_colorspaces.html" </w:instrText>
      </w:r>
      <w:r>
        <w:fldChar w:fldCharType="separate"/>
      </w:r>
      <w:r>
        <w:rPr>
          <w:rStyle w:val="ae"/>
          <w:rFonts w:hint="eastAsia"/>
        </w:rPr>
        <w:t>https://docs.opencv.org/3.4/df/d9d/tutorial_py_colorspaces.html</w:t>
      </w:r>
      <w:r>
        <w:fldChar w:fldCharType="end"/>
      </w:r>
    </w:p>
    <w:p w14:paraId="3F3AF124" w14:textId="77777777" w:rsidR="00A3263A" w:rsidRDefault="00A3263A" w:rsidP="00A3263A">
      <w:pPr>
        <w:pStyle w:val="a9"/>
      </w:pPr>
      <w:r>
        <w:rPr>
          <w:rFonts w:hint="eastAsia"/>
        </w:rPr>
        <w:t>3. PyQt5文档：</w:t>
      </w:r>
      <w:r>
        <w:fldChar w:fldCharType="begin"/>
      </w:r>
      <w:r>
        <w:instrText xml:space="preserve"> HYPERLINK "https://doc.qt.io/qtforpython-6" </w:instrText>
      </w:r>
      <w:r>
        <w:fldChar w:fldCharType="separate"/>
      </w:r>
      <w:r>
        <w:rPr>
          <w:rStyle w:val="ae"/>
          <w:rFonts w:hint="eastAsia"/>
        </w:rPr>
        <w:t>https://doc.qt.io/qtforpython-6</w:t>
      </w:r>
      <w:r>
        <w:fldChar w:fldCharType="end"/>
      </w:r>
      <w:r>
        <w:rPr>
          <w:rFonts w:hint="eastAsia"/>
        </w:rPr>
        <w:t xml:space="preserve"> </w:t>
      </w:r>
    </w:p>
    <w:p w14:paraId="59D206F8" w14:textId="77777777" w:rsidR="003A46E4" w:rsidRDefault="003A46E4">
      <w:pPr>
        <w:pStyle w:val="1"/>
        <w:ind w:left="360" w:hanging="360"/>
      </w:pPr>
      <w:bookmarkStart w:id="3" w:name="_Toc183551522"/>
      <w:r>
        <w:rPr>
          <w:rFonts w:hint="eastAsia"/>
        </w:rPr>
        <w:t>用例视图</w:t>
      </w:r>
      <w:bookmarkEnd w:id="3"/>
    </w:p>
    <w:p w14:paraId="0E050EEB" w14:textId="5EE5751F" w:rsidR="008E369A" w:rsidRDefault="008E369A" w:rsidP="008E369A">
      <w:pPr>
        <w:pStyle w:val="a9"/>
        <w:ind w:left="0"/>
        <w:rPr>
          <w:snapToGrid/>
        </w:rPr>
      </w:pPr>
      <w:r>
        <w:rPr>
          <w:noProof/>
        </w:rPr>
        <w:drawing>
          <wp:inline distT="0" distB="0" distL="0" distR="0" wp14:anchorId="06A1F372" wp14:editId="48434C6B">
            <wp:extent cx="5762625" cy="3838575"/>
            <wp:effectExtent l="0" t="0" r="9525" b="9525"/>
            <wp:docPr id="2" name="图片 2" descr="功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功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A112E" w14:textId="77777777" w:rsidR="008E369A" w:rsidRDefault="008E369A" w:rsidP="008E369A">
      <w:pPr>
        <w:pStyle w:val="a9"/>
      </w:pPr>
      <w:r>
        <w:rPr>
          <w:rFonts w:hint="eastAsia"/>
        </w:rPr>
        <w:t>数据面板：用户与系统交互的界面，展示了实时处理的分析结果</w:t>
      </w:r>
    </w:p>
    <w:p w14:paraId="4A11FA4F" w14:textId="77777777" w:rsidR="008E369A" w:rsidRDefault="008E369A" w:rsidP="008E369A">
      <w:pPr>
        <w:pStyle w:val="a9"/>
      </w:pPr>
      <w:r>
        <w:rPr>
          <w:rFonts w:hint="eastAsia"/>
        </w:rPr>
        <w:t>实时帧率：展示视频帧的处理速度，确保视频流的平滑性和及时性</w:t>
      </w:r>
    </w:p>
    <w:p w14:paraId="2EBC986B" w14:textId="77777777" w:rsidR="008E369A" w:rsidRDefault="008E369A" w:rsidP="008E369A">
      <w:pPr>
        <w:pStyle w:val="a9"/>
      </w:pPr>
      <w:r>
        <w:rPr>
          <w:rFonts w:hint="eastAsia"/>
        </w:rPr>
        <w:t>视频监控：将处理过的实时视频流在用户界面上呈现</w:t>
      </w:r>
    </w:p>
    <w:p w14:paraId="1430140B" w14:textId="77777777" w:rsidR="008E369A" w:rsidRDefault="008E369A" w:rsidP="008E369A">
      <w:pPr>
        <w:pStyle w:val="a9"/>
      </w:pPr>
      <w:r>
        <w:rPr>
          <w:rFonts w:hint="eastAsia"/>
        </w:rPr>
        <w:t>目标检测：对视频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进行物体识别，实时检测监控画面中的目标物体</w:t>
      </w:r>
    </w:p>
    <w:p w14:paraId="137DB54D" w14:textId="77777777" w:rsidR="008E369A" w:rsidRDefault="008E369A" w:rsidP="008E369A">
      <w:pPr>
        <w:pStyle w:val="a9"/>
      </w:pPr>
      <w:r>
        <w:rPr>
          <w:rFonts w:hint="eastAsia"/>
        </w:rPr>
        <w:t>目标位置：通过图形化方式展示检测到的目标物体在视频中的位置</w:t>
      </w:r>
    </w:p>
    <w:p w14:paraId="58A11381" w14:textId="77777777" w:rsidR="008E369A" w:rsidRDefault="008E369A" w:rsidP="008E369A">
      <w:pPr>
        <w:pStyle w:val="a9"/>
      </w:pPr>
      <w:r>
        <w:rPr>
          <w:rFonts w:hint="eastAsia"/>
        </w:rPr>
        <w:lastRenderedPageBreak/>
        <w:t>目标跟踪：在目标检测的基础上，系统支持对检测到的目标进行持续追踪</w:t>
      </w:r>
    </w:p>
    <w:p w14:paraId="36760F1C" w14:textId="77777777" w:rsidR="008E369A" w:rsidRDefault="008E369A" w:rsidP="008E369A">
      <w:pPr>
        <w:pStyle w:val="a9"/>
      </w:pPr>
      <w:r>
        <w:rPr>
          <w:rFonts w:hint="eastAsia"/>
        </w:rPr>
        <w:t>目标计数：持对某一时间段内进入或离开监控画面中的目标进行计数</w:t>
      </w:r>
    </w:p>
    <w:p w14:paraId="52B1670C" w14:textId="425BE2BE" w:rsidR="00A61B0C" w:rsidRPr="008E369A" w:rsidRDefault="008E369A" w:rsidP="008E369A">
      <w:pPr>
        <w:pStyle w:val="a9"/>
      </w:pPr>
      <w:r>
        <w:rPr>
          <w:rFonts w:hint="eastAsia"/>
        </w:rPr>
        <w:t>异常检测：通过分析正常环境下的目标活动模式，系统能够识别异常行为或事件</w:t>
      </w:r>
    </w:p>
    <w:p w14:paraId="79CE90B7" w14:textId="77777777" w:rsidR="003A46E4" w:rsidRDefault="003A46E4"/>
    <w:p w14:paraId="0492A682" w14:textId="77777777" w:rsidR="003A46E4" w:rsidRDefault="003A46E4">
      <w:pPr>
        <w:pStyle w:val="1"/>
        <w:ind w:left="360" w:hanging="360"/>
      </w:pPr>
      <w:bookmarkStart w:id="4" w:name="_Toc183551523"/>
      <w:r>
        <w:rPr>
          <w:rFonts w:hint="eastAsia"/>
        </w:rPr>
        <w:t>逻辑视图</w:t>
      </w:r>
      <w:bookmarkEnd w:id="4"/>
    </w:p>
    <w:p w14:paraId="5A144D91" w14:textId="4A1FB3C9" w:rsidR="00A3263A" w:rsidRDefault="00A3263A">
      <w:pPr>
        <w:pStyle w:val="InfoBlue"/>
        <w:rPr>
          <w:i w:val="0"/>
          <w:color w:val="auto"/>
        </w:rPr>
      </w:pPr>
      <w:r w:rsidRPr="00A3263A">
        <w:rPr>
          <w:rFonts w:hint="eastAsia"/>
          <w:i w:val="0"/>
          <w:color w:val="auto"/>
        </w:rPr>
        <w:t>本软件</w:t>
      </w:r>
      <w:r>
        <w:rPr>
          <w:rFonts w:hint="eastAsia"/>
          <w:i w:val="0"/>
          <w:color w:val="auto"/>
        </w:rPr>
        <w:t>与用户的交互界面基于PyQt</w:t>
      </w:r>
      <w:r>
        <w:rPr>
          <w:i w:val="0"/>
          <w:color w:val="auto"/>
        </w:rPr>
        <w:t>5</w:t>
      </w:r>
      <w:r>
        <w:rPr>
          <w:rFonts w:hint="eastAsia"/>
          <w:i w:val="0"/>
          <w:color w:val="auto"/>
        </w:rPr>
        <w:t>搭建，其工作模型是面向时间进行响应。如图所示，随着用户的点击等操作，软件监听并捕获响应事件，并对事件类型做划分，不同类型（全局、某个相机）的事件由不同的线程和进程监听。随后，监听线程或进程触发响应信号，并调用预先挂载的槽函数对事件进行响应。槽函数只能在</w:t>
      </w:r>
      <w:proofErr w:type="gramStart"/>
      <w:r>
        <w:rPr>
          <w:rFonts w:hint="eastAsia"/>
          <w:i w:val="0"/>
          <w:color w:val="auto"/>
        </w:rPr>
        <w:t>主进程</w:t>
      </w:r>
      <w:proofErr w:type="gramEnd"/>
      <w:r>
        <w:rPr>
          <w:rFonts w:hint="eastAsia"/>
          <w:i w:val="0"/>
          <w:color w:val="auto"/>
        </w:rPr>
        <w:t>中执行，Qt内部有一个执行队列，依次运行被调用的槽函数，并更新界面状态，反馈给用户。</w:t>
      </w:r>
    </w:p>
    <w:p w14:paraId="3D410687" w14:textId="19708082" w:rsidR="00A3263A" w:rsidRDefault="00A3263A" w:rsidP="00A3263A">
      <w:pPr>
        <w:pStyle w:val="a9"/>
      </w:pPr>
      <w:r>
        <w:rPr>
          <w:rFonts w:hint="eastAsia"/>
        </w:rPr>
        <w:t>另一方面，对于相机特定的任务，软件使用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结构来处理，每个进程（图中的Frame进程）负责管理一个相机。进程中有viewer和controller两个模块，分别负责每帧的读写操作等和相机控制命令，读取到</w:t>
      </w:r>
      <w:proofErr w:type="gramStart"/>
      <w:r>
        <w:rPr>
          <w:rFonts w:hint="eastAsia"/>
        </w:rPr>
        <w:t>的帧会放进</w:t>
      </w:r>
      <w:proofErr w:type="gramEnd"/>
      <w:r>
        <w:rPr>
          <w:rFonts w:hint="eastAsia"/>
        </w:rPr>
        <w:t>共享队列中，供</w:t>
      </w:r>
      <w:proofErr w:type="gramStart"/>
      <w:r>
        <w:rPr>
          <w:rFonts w:hint="eastAsia"/>
        </w:rPr>
        <w:t>主进程</w:t>
      </w:r>
      <w:proofErr w:type="gramEnd"/>
      <w:r>
        <w:rPr>
          <w:rFonts w:hint="eastAsia"/>
        </w:rPr>
        <w:t>调用并更新可视化界面。当模型推理开启时，模型专用进程会从共享队列中读取待推理帧，推理结束后将结果放回共享队列中，整个过程采用异步设计，不会因为模型推理而延误实时视频显示。</w:t>
      </w:r>
    </w:p>
    <w:p w14:paraId="0BFEC6D5" w14:textId="3D49BAE9" w:rsidR="00A3263A" w:rsidRPr="00A3263A" w:rsidRDefault="00A3263A" w:rsidP="00A3263A">
      <w:pPr>
        <w:pStyle w:val="a9"/>
      </w:pPr>
      <w:r>
        <w:rPr>
          <w:rFonts w:hint="eastAsia"/>
        </w:rPr>
        <w:t>不同相机资源通过资源池结构进行管理，Frame进程可以进行源切换，命令同样由用户发出，模型功能也可以进行类似切换。</w:t>
      </w:r>
    </w:p>
    <w:p w14:paraId="0F22305A" w14:textId="23CB1E73" w:rsidR="00B46916" w:rsidRPr="00B46916" w:rsidRDefault="00B46916" w:rsidP="00B46916">
      <w:pPr>
        <w:pStyle w:val="a9"/>
        <w:ind w:left="0"/>
      </w:pPr>
      <w:r>
        <w:rPr>
          <w:rFonts w:ascii="Times New Roman"/>
          <w:i/>
          <w:noProof/>
          <w:color w:val="0000FF"/>
        </w:rPr>
        <w:lastRenderedPageBreak/>
        <w:drawing>
          <wp:inline distT="0" distB="0" distL="0" distR="0" wp14:anchorId="44ED8562" wp14:editId="47C2CF14">
            <wp:extent cx="5934075" cy="6677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15582" w14:textId="24AB3812" w:rsidR="00510E8C" w:rsidRPr="00D34E40" w:rsidRDefault="00510E8C" w:rsidP="00510E8C">
      <w:pPr>
        <w:pStyle w:val="1"/>
        <w:ind w:left="360" w:hanging="360"/>
        <w:rPr>
          <w:color w:val="000000" w:themeColor="text1"/>
        </w:rPr>
      </w:pPr>
      <w:bookmarkStart w:id="5" w:name="_Toc183551524"/>
      <w:r w:rsidRPr="00D34E40">
        <w:rPr>
          <w:rFonts w:hint="eastAsia"/>
          <w:color w:val="000000" w:themeColor="text1"/>
        </w:rPr>
        <w:lastRenderedPageBreak/>
        <w:t>部署视图</w:t>
      </w:r>
      <w:bookmarkEnd w:id="5"/>
    </w:p>
    <w:p w14:paraId="47DC41C7" w14:textId="67D439B2" w:rsidR="00D84AD1" w:rsidRPr="009B6D09" w:rsidRDefault="00D84AD1" w:rsidP="00D84AD1">
      <w:pPr>
        <w:pStyle w:val="a9"/>
        <w:ind w:left="0"/>
        <w:jc w:val="center"/>
        <w:rPr>
          <w:iCs/>
          <w:color w:val="000000" w:themeColor="text1"/>
        </w:rPr>
      </w:pPr>
      <w:r>
        <w:rPr>
          <w:noProof/>
        </w:rPr>
        <w:drawing>
          <wp:inline distT="0" distB="0" distL="114300" distR="114300" wp14:anchorId="53B649AA" wp14:editId="4EEBEAD4">
            <wp:extent cx="5155487" cy="2999232"/>
            <wp:effectExtent l="0" t="0" r="762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8291" cy="3000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E0DA0" w14:textId="562CCBA0" w:rsidR="003A46E4" w:rsidRPr="00D34E40" w:rsidRDefault="003A46E4">
      <w:pPr>
        <w:pStyle w:val="1"/>
        <w:ind w:left="360" w:hanging="360"/>
        <w:rPr>
          <w:color w:val="000000" w:themeColor="text1"/>
        </w:rPr>
      </w:pPr>
      <w:bookmarkStart w:id="6" w:name="_Toc183551525"/>
      <w:r w:rsidRPr="00D34E40">
        <w:rPr>
          <w:rFonts w:hint="eastAsia"/>
          <w:color w:val="000000" w:themeColor="text1"/>
        </w:rPr>
        <w:t>进程视图</w:t>
      </w:r>
      <w:bookmarkEnd w:id="6"/>
    </w:p>
    <w:p w14:paraId="33103F55" w14:textId="07C240E6" w:rsidR="00A61B0C" w:rsidRDefault="00717BFD" w:rsidP="00FA0438">
      <w:pPr>
        <w:pStyle w:val="2"/>
      </w:pPr>
      <w:bookmarkStart w:id="7" w:name="_Toc183551526"/>
      <w:r>
        <w:rPr>
          <w:rFonts w:hint="eastAsia"/>
        </w:rPr>
        <w:t>主进程：Main</w:t>
      </w:r>
      <w:r>
        <w:t xml:space="preserve"> </w:t>
      </w:r>
      <w:r>
        <w:rPr>
          <w:rFonts w:hint="eastAsia"/>
        </w:rPr>
        <w:t>process</w:t>
      </w:r>
      <w:bookmarkEnd w:id="7"/>
    </w:p>
    <w:p w14:paraId="42406FD3" w14:textId="0EB3D09A" w:rsidR="00FA0438" w:rsidRDefault="00FA0438" w:rsidP="00FA0438">
      <w:pPr>
        <w:pStyle w:val="a9"/>
      </w:pPr>
      <w:proofErr w:type="gramStart"/>
      <w:r>
        <w:rPr>
          <w:rFonts w:hint="eastAsia"/>
        </w:rPr>
        <w:t>主进程</w:t>
      </w:r>
      <w:proofErr w:type="gramEnd"/>
      <w:r>
        <w:rPr>
          <w:rFonts w:hint="eastAsia"/>
        </w:rPr>
        <w:t>负责对界面与用户交互的事件进行响应，执行响应对应的槽函数调用；对于相机特定的事件，</w:t>
      </w:r>
      <w:proofErr w:type="gramStart"/>
      <w:r>
        <w:rPr>
          <w:rFonts w:hint="eastAsia"/>
        </w:rPr>
        <w:t>主进程</w:t>
      </w:r>
      <w:proofErr w:type="gramEnd"/>
      <w:r>
        <w:rPr>
          <w:rFonts w:hint="eastAsia"/>
        </w:rPr>
        <w:t>内部维护与相机数目相同的Q</w:t>
      </w:r>
      <w:r>
        <w:t>T</w:t>
      </w:r>
      <w:r>
        <w:rPr>
          <w:rFonts w:hint="eastAsia"/>
        </w:rPr>
        <w:t>线程示例，可以并发的对相机特定事件进行处理</w:t>
      </w:r>
      <w:r w:rsidR="003943A4">
        <w:rPr>
          <w:rFonts w:hint="eastAsia"/>
        </w:rPr>
        <w:t>。如果要增加监控的相机数目，</w:t>
      </w:r>
      <w:proofErr w:type="gramStart"/>
      <w:r w:rsidR="003943A4">
        <w:rPr>
          <w:rFonts w:hint="eastAsia"/>
        </w:rPr>
        <w:t>主进程会对帧子</w:t>
      </w:r>
      <w:proofErr w:type="gramEnd"/>
      <w:r w:rsidR="003943A4">
        <w:rPr>
          <w:rFonts w:hint="eastAsia"/>
        </w:rPr>
        <w:t>进程和模型子进程进行弹性扩张。</w:t>
      </w:r>
    </w:p>
    <w:p w14:paraId="47AEA95E" w14:textId="5CEA92FE" w:rsidR="00FA0438" w:rsidRDefault="00FA0438" w:rsidP="00FA0438">
      <w:pPr>
        <w:pStyle w:val="2"/>
      </w:pPr>
      <w:bookmarkStart w:id="8" w:name="_Toc183551527"/>
      <w:proofErr w:type="gramStart"/>
      <w:r>
        <w:rPr>
          <w:rFonts w:hint="eastAsia"/>
        </w:rPr>
        <w:t>帧子进程</w:t>
      </w:r>
      <w:proofErr w:type="gramEnd"/>
      <w:r>
        <w:rPr>
          <w:rFonts w:hint="eastAsia"/>
        </w:rPr>
        <w:t>：Frame</w:t>
      </w:r>
      <w:r>
        <w:t xml:space="preserve"> </w:t>
      </w:r>
      <w:r>
        <w:rPr>
          <w:rFonts w:hint="eastAsia"/>
        </w:rPr>
        <w:t>process</w:t>
      </w:r>
      <w:bookmarkEnd w:id="8"/>
    </w:p>
    <w:p w14:paraId="2E16008D" w14:textId="008CA955" w:rsidR="00FA0438" w:rsidRDefault="00FA0438" w:rsidP="00FA0438">
      <w:pPr>
        <w:pStyle w:val="a9"/>
      </w:pPr>
      <w:proofErr w:type="gramStart"/>
      <w:r>
        <w:rPr>
          <w:rFonts w:hint="eastAsia"/>
        </w:rPr>
        <w:t>帧子进程</w:t>
      </w:r>
      <w:proofErr w:type="gramEnd"/>
      <w:r>
        <w:rPr>
          <w:rFonts w:hint="eastAsia"/>
        </w:rPr>
        <w:t>数目与相机数目相同，每个子进程与</w:t>
      </w:r>
      <w:proofErr w:type="gramStart"/>
      <w:r>
        <w:rPr>
          <w:rFonts w:hint="eastAsia"/>
        </w:rPr>
        <w:t>主进程</w:t>
      </w:r>
      <w:proofErr w:type="gramEnd"/>
      <w:r>
        <w:rPr>
          <w:rFonts w:hint="eastAsia"/>
        </w:rPr>
        <w:t>中的一个Q</w:t>
      </w:r>
      <w:r>
        <w:t>T</w:t>
      </w:r>
      <w:r>
        <w:rPr>
          <w:rFonts w:hint="eastAsia"/>
        </w:rPr>
        <w:t>线程相关联，二者通信采用Python内部的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队列。该子进程</w:t>
      </w:r>
      <w:proofErr w:type="gramStart"/>
      <w:r>
        <w:rPr>
          <w:rFonts w:hint="eastAsia"/>
        </w:rPr>
        <w:t>负责逐帧读取</w:t>
      </w:r>
      <w:proofErr w:type="gramEnd"/>
      <w:r>
        <w:rPr>
          <w:rFonts w:hint="eastAsia"/>
        </w:rPr>
        <w:t>视频帧，并将视频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放到共享队列中，以供</w:t>
      </w:r>
      <w:proofErr w:type="gramStart"/>
      <w:r>
        <w:rPr>
          <w:rFonts w:hint="eastAsia"/>
        </w:rPr>
        <w:t>主进程</w:t>
      </w:r>
      <w:proofErr w:type="gramEnd"/>
      <w:r>
        <w:rPr>
          <w:rFonts w:hint="eastAsia"/>
        </w:rPr>
        <w:t>使用</w:t>
      </w:r>
      <w:r w:rsidR="001C46CD">
        <w:rPr>
          <w:rFonts w:hint="eastAsia"/>
        </w:rPr>
        <w:t>，也可以根据用户的命令，进行视频帧的截取和保存</w:t>
      </w:r>
      <w:r>
        <w:rPr>
          <w:rFonts w:hint="eastAsia"/>
        </w:rPr>
        <w:t>；同时，其也负责</w:t>
      </w:r>
      <w:r w:rsidR="001C46CD">
        <w:rPr>
          <w:rFonts w:hint="eastAsia"/>
        </w:rPr>
        <w:t>相机控制信息的维护和响应，例如画面缩放，画面移动等。</w:t>
      </w:r>
      <w:r w:rsidR="003943A4">
        <w:rPr>
          <w:rFonts w:hint="eastAsia"/>
        </w:rPr>
        <w:t>每个子进程内部有两个线程，保证操作的并发性。</w:t>
      </w:r>
    </w:p>
    <w:p w14:paraId="6E13CF69" w14:textId="3002A4A9" w:rsidR="003943A4" w:rsidRDefault="003943A4" w:rsidP="003943A4">
      <w:pPr>
        <w:pStyle w:val="2"/>
      </w:pPr>
      <w:bookmarkStart w:id="9" w:name="_Toc183551528"/>
      <w:r>
        <w:rPr>
          <w:rFonts w:hint="eastAsia"/>
        </w:rPr>
        <w:t>模型子进程：Model</w:t>
      </w:r>
      <w:r>
        <w:t xml:space="preserve"> </w:t>
      </w:r>
      <w:r>
        <w:rPr>
          <w:rFonts w:hint="eastAsia"/>
        </w:rPr>
        <w:t>process</w:t>
      </w:r>
      <w:bookmarkEnd w:id="9"/>
    </w:p>
    <w:p w14:paraId="15AFB272" w14:textId="1FC8A232" w:rsidR="003943A4" w:rsidRPr="00FA0438" w:rsidRDefault="003943A4" w:rsidP="00FA0438">
      <w:pPr>
        <w:pStyle w:val="a9"/>
      </w:pPr>
      <w:r>
        <w:rPr>
          <w:rFonts w:hint="eastAsia"/>
        </w:rPr>
        <w:t>模型子进程负责模型推理。当推理功能开启时，其从共享队列中读取视频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数据，执行推理后将结果返回至共享队列中。</w:t>
      </w:r>
    </w:p>
    <w:p w14:paraId="390F246A" w14:textId="1BCE5CCC" w:rsidR="003A46E4" w:rsidRPr="005912A7" w:rsidRDefault="003A46E4">
      <w:pPr>
        <w:pStyle w:val="1"/>
        <w:ind w:left="360" w:hanging="360"/>
      </w:pPr>
      <w:bookmarkStart w:id="10" w:name="_Toc183551529"/>
      <w:r w:rsidRPr="005912A7">
        <w:rPr>
          <w:rFonts w:hint="eastAsia"/>
        </w:rPr>
        <w:lastRenderedPageBreak/>
        <w:t>实现视图</w:t>
      </w:r>
      <w:bookmarkEnd w:id="10"/>
    </w:p>
    <w:p w14:paraId="760127A2" w14:textId="3AF854A2" w:rsidR="005912A7" w:rsidRPr="005912A7" w:rsidRDefault="005912A7" w:rsidP="00A61B0C">
      <w:pPr>
        <w:pStyle w:val="a9"/>
        <w:rPr>
          <w:rFonts w:hint="eastAsia"/>
        </w:rPr>
      </w:pPr>
      <w:r>
        <w:rPr>
          <w:rFonts w:hint="eastAsia"/>
          <w:noProof/>
        </w:rPr>
        <w:drawing>
          <wp:inline distT="0" distB="0" distL="114300" distR="114300" wp14:anchorId="19D3750A" wp14:editId="52955784">
            <wp:extent cx="3400425" cy="2841638"/>
            <wp:effectExtent l="0" t="0" r="0" b="0"/>
            <wp:docPr id="3" name="图片 3" descr="compo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ompomen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8079" cy="284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 wp14:anchorId="63D39C86" wp14:editId="4DA2D26B">
            <wp:extent cx="2464594" cy="3286125"/>
            <wp:effectExtent l="0" t="0" r="0" b="0"/>
            <wp:docPr id="5" name="图片 5" descr="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ndex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0149" cy="329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E69F" w14:textId="56CAAC30" w:rsidR="00441B96" w:rsidRPr="005912A7" w:rsidRDefault="00441B96" w:rsidP="00441B96">
      <w:pPr>
        <w:pStyle w:val="1"/>
        <w:ind w:left="360" w:hanging="360"/>
      </w:pPr>
      <w:bookmarkStart w:id="11" w:name="_Toc54212214"/>
      <w:bookmarkStart w:id="12" w:name="_Toc183551530"/>
      <w:r w:rsidRPr="005912A7">
        <w:rPr>
          <w:rFonts w:hint="eastAsia"/>
        </w:rPr>
        <w:t>技</w:t>
      </w:r>
      <w:r w:rsidRPr="005912A7">
        <w:t>术</w:t>
      </w:r>
      <w:r w:rsidRPr="005912A7">
        <w:rPr>
          <w:rFonts w:hint="eastAsia"/>
        </w:rPr>
        <w:t>视图</w:t>
      </w:r>
      <w:bookmarkEnd w:id="11"/>
      <w:bookmarkEnd w:id="12"/>
    </w:p>
    <w:p w14:paraId="52BB61D7" w14:textId="77777777" w:rsidR="005912A7" w:rsidRDefault="005912A7" w:rsidP="005912A7">
      <w:pPr>
        <w:pStyle w:val="a9"/>
      </w:pPr>
      <w:r>
        <w:rPr>
          <w:rFonts w:hint="eastAsia"/>
        </w:rPr>
        <w:t>编程语言：python</w:t>
      </w:r>
    </w:p>
    <w:p w14:paraId="79A54460" w14:textId="77777777" w:rsidR="005912A7" w:rsidRDefault="005912A7" w:rsidP="005912A7">
      <w:pPr>
        <w:pStyle w:val="a9"/>
      </w:pPr>
      <w:r>
        <w:rPr>
          <w:rFonts w:hint="eastAsia"/>
        </w:rPr>
        <w:t>开发工具：</w:t>
      </w:r>
      <w:proofErr w:type="spellStart"/>
      <w:r>
        <w:rPr>
          <w:rFonts w:hint="eastAsia"/>
        </w:rPr>
        <w:t>vscode</w:t>
      </w:r>
      <w:proofErr w:type="spellEnd"/>
    </w:p>
    <w:p w14:paraId="6C4C5C52" w14:textId="1D60B36F" w:rsidR="00247E09" w:rsidRPr="005912A7" w:rsidRDefault="005912A7" w:rsidP="005912A7">
      <w:pPr>
        <w:pStyle w:val="a9"/>
        <w:rPr>
          <w:rFonts w:hint="eastAsia"/>
        </w:rPr>
      </w:pPr>
      <w:r>
        <w:rPr>
          <w:rFonts w:hint="eastAsia"/>
        </w:rPr>
        <w:t>框架：</w:t>
      </w:r>
      <w:proofErr w:type="spellStart"/>
      <w:r>
        <w:rPr>
          <w:rFonts w:hint="eastAsia"/>
        </w:rPr>
        <w:t>pyqt</w:t>
      </w:r>
      <w:proofErr w:type="spellEnd"/>
      <w:r>
        <w:rPr>
          <w:rFonts w:hint="eastAsia"/>
        </w:rPr>
        <w:t>(用户界面),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(视频处理),YOLO(目标检测),torch(模型训练)</w:t>
      </w:r>
    </w:p>
    <w:p w14:paraId="5EA725A9" w14:textId="0F3EEAB1" w:rsidR="00441B96" w:rsidRPr="00D34E40" w:rsidRDefault="00441B96" w:rsidP="00441B96">
      <w:pPr>
        <w:pStyle w:val="1"/>
        <w:ind w:left="360" w:hanging="360"/>
      </w:pPr>
      <w:bookmarkStart w:id="13" w:name="_Toc54212215"/>
      <w:bookmarkStart w:id="14" w:name="_Toc183551531"/>
      <w:r w:rsidRPr="00D34E40">
        <w:rPr>
          <w:rFonts w:hint="eastAsia"/>
        </w:rPr>
        <w:t>数据视图</w:t>
      </w:r>
      <w:bookmarkEnd w:id="13"/>
      <w:bookmarkEnd w:id="14"/>
    </w:p>
    <w:p w14:paraId="6B1872A5" w14:textId="3AC4A793" w:rsidR="00247E09" w:rsidRPr="00247E09" w:rsidRDefault="00D34E40" w:rsidP="00247E09">
      <w:pPr>
        <w:pStyle w:val="a9"/>
      </w:pPr>
      <w:r>
        <w:rPr>
          <w:rFonts w:hint="eastAsia"/>
        </w:rPr>
        <w:t>本软件数据仅包括模型、本地视频和实时流，仅将推理结果以json文件形式存储，不需要数据库等模块进行管理，故不作数据视图</w:t>
      </w:r>
      <w:r w:rsidR="00F2222C">
        <w:rPr>
          <w:rFonts w:hint="eastAsia"/>
        </w:rPr>
        <w:t>。</w:t>
      </w:r>
    </w:p>
    <w:p w14:paraId="771D9F39" w14:textId="255D8187" w:rsidR="00510E8C" w:rsidRDefault="00510E8C" w:rsidP="00441B96">
      <w:pPr>
        <w:pStyle w:val="1"/>
        <w:ind w:left="360" w:hanging="360"/>
      </w:pPr>
      <w:bookmarkStart w:id="15" w:name="_Toc54212216"/>
      <w:bookmarkStart w:id="16" w:name="_Toc183551532"/>
      <w:r>
        <w:rPr>
          <w:rFonts w:hint="eastAsia"/>
        </w:rPr>
        <w:lastRenderedPageBreak/>
        <w:t>算法视图</w:t>
      </w:r>
      <w:bookmarkEnd w:id="16"/>
    </w:p>
    <w:p w14:paraId="1D39C0B5" w14:textId="77777777" w:rsidR="000E4DE2" w:rsidRDefault="00457DF7" w:rsidP="000E4DE2">
      <w:pPr>
        <w:pStyle w:val="2"/>
      </w:pPr>
      <w:bookmarkStart w:id="17" w:name="_Toc183551533"/>
      <w:r>
        <w:rPr>
          <w:rFonts w:hint="eastAsia"/>
        </w:rPr>
        <w:t>目标检测和跟踪</w:t>
      </w:r>
      <w:bookmarkEnd w:id="17"/>
    </w:p>
    <w:p w14:paraId="220E639D" w14:textId="50BA7C27" w:rsidR="00457DF7" w:rsidRDefault="00457DF7" w:rsidP="000E4DE2">
      <w:pPr>
        <w:pStyle w:val="3"/>
      </w:pPr>
      <w:bookmarkStart w:id="18" w:name="_Toc183551534"/>
      <w:r>
        <w:rPr>
          <w:rFonts w:hint="eastAsia"/>
        </w:rPr>
        <w:t>目标检测</w:t>
      </w:r>
      <w:bookmarkEnd w:id="18"/>
    </w:p>
    <w:p w14:paraId="2241892F" w14:textId="77777777" w:rsidR="00457DF7" w:rsidRPr="00457DF7" w:rsidRDefault="00457DF7" w:rsidP="000E4DE2">
      <w:pPr>
        <w:numPr>
          <w:ilvl w:val="0"/>
          <w:numId w:val="23"/>
        </w:numPr>
      </w:pPr>
      <w:r w:rsidRPr="00457DF7">
        <w:t>使用 YOLOv11 模型对每一帧视频图像进行目标检测。</w:t>
      </w:r>
    </w:p>
    <w:p w14:paraId="47389F80" w14:textId="77777777" w:rsidR="00457DF7" w:rsidRPr="00457DF7" w:rsidRDefault="00457DF7" w:rsidP="000E4DE2">
      <w:pPr>
        <w:numPr>
          <w:ilvl w:val="0"/>
          <w:numId w:val="23"/>
        </w:numPr>
      </w:pPr>
      <w:r w:rsidRPr="00457DF7">
        <w:t>模型输入：经过预处理的单帧图像。</w:t>
      </w:r>
    </w:p>
    <w:p w14:paraId="7B536CA2" w14:textId="77777777" w:rsidR="000E4DE2" w:rsidRDefault="00457DF7" w:rsidP="000E4DE2">
      <w:pPr>
        <w:numPr>
          <w:ilvl w:val="0"/>
          <w:numId w:val="23"/>
        </w:numPr>
      </w:pPr>
      <w:r w:rsidRPr="00457DF7">
        <w:t>模型输出：每个检测到的目标的类别（Class）和边界框坐标（x, y, w, h）</w:t>
      </w:r>
    </w:p>
    <w:p w14:paraId="15A93C09" w14:textId="73255C50" w:rsidR="000E4DE2" w:rsidRPr="000E4DE2" w:rsidRDefault="000E4DE2" w:rsidP="000E4DE2">
      <w:pPr>
        <w:pStyle w:val="3"/>
      </w:pPr>
      <w:bookmarkStart w:id="19" w:name="_Toc183551535"/>
      <w:r>
        <w:rPr>
          <w:rFonts w:hint="eastAsia"/>
        </w:rPr>
        <w:t>目标跟踪</w:t>
      </w:r>
      <w:bookmarkEnd w:id="19"/>
    </w:p>
    <w:p w14:paraId="1870DDB1" w14:textId="77777777" w:rsidR="000E4DE2" w:rsidRPr="000E4DE2" w:rsidRDefault="000E4DE2" w:rsidP="000E4DE2">
      <w:pPr>
        <w:numPr>
          <w:ilvl w:val="0"/>
          <w:numId w:val="24"/>
        </w:numPr>
      </w:pPr>
      <w:r w:rsidRPr="000E4DE2">
        <w:t xml:space="preserve">采用 </w:t>
      </w:r>
      <w:proofErr w:type="spellStart"/>
      <w:r w:rsidRPr="000E4DE2">
        <w:t>BoT</w:t>
      </w:r>
      <w:proofErr w:type="spellEnd"/>
      <w:r w:rsidRPr="000E4DE2">
        <w:t>-SORT 算法，将 YOLOv11 检测到的目标进行跨帧跟踪。</w:t>
      </w:r>
    </w:p>
    <w:p w14:paraId="3CF5A086" w14:textId="77777777" w:rsidR="000E4DE2" w:rsidRPr="000E4DE2" w:rsidRDefault="000E4DE2" w:rsidP="000E4DE2">
      <w:pPr>
        <w:numPr>
          <w:ilvl w:val="0"/>
          <w:numId w:val="24"/>
        </w:numPr>
      </w:pPr>
      <w:proofErr w:type="spellStart"/>
      <w:r w:rsidRPr="000E4DE2">
        <w:t>BoT</w:t>
      </w:r>
      <w:proofErr w:type="spellEnd"/>
      <w:r w:rsidRPr="000E4DE2">
        <w:t>-SORT 的输入包括目标边界框和类别信息。</w:t>
      </w:r>
    </w:p>
    <w:p w14:paraId="361C0AA0" w14:textId="77777777" w:rsidR="000E4DE2" w:rsidRPr="000E4DE2" w:rsidRDefault="000E4DE2" w:rsidP="000E4DE2">
      <w:pPr>
        <w:numPr>
          <w:ilvl w:val="0"/>
          <w:numId w:val="24"/>
        </w:numPr>
      </w:pPr>
      <w:proofErr w:type="spellStart"/>
      <w:r w:rsidRPr="000E4DE2">
        <w:t>BoT</w:t>
      </w:r>
      <w:proofErr w:type="spellEnd"/>
      <w:r w:rsidRPr="000E4DE2">
        <w:t>-SORT 输出分配的目标 ID，确保同一目标在多帧中有一致的标识。</w:t>
      </w:r>
    </w:p>
    <w:p w14:paraId="3E813D7C" w14:textId="0FF904C1" w:rsidR="000E4DE2" w:rsidRPr="000E4DE2" w:rsidRDefault="000E4DE2" w:rsidP="000E4DE2">
      <w:r>
        <w:rPr>
          <w:rFonts w:hint="eastAsia"/>
        </w:rPr>
        <w:t>视频的跟踪处理结果以格式化输出，包含所有检测到的实例和轨迹信息。</w:t>
      </w:r>
    </w:p>
    <w:p w14:paraId="1F9D0617" w14:textId="7D1A527B" w:rsidR="00457DF7" w:rsidRDefault="000E4DE2" w:rsidP="000E4DE2">
      <w:pPr>
        <w:pStyle w:val="2"/>
      </w:pPr>
      <w:bookmarkStart w:id="20" w:name="_Toc183551536"/>
      <w:r w:rsidRPr="000E4DE2">
        <w:t>基于目标跟踪结果的场景分析</w:t>
      </w:r>
      <w:bookmarkEnd w:id="20"/>
    </w:p>
    <w:p w14:paraId="3BDA91EE" w14:textId="607B4BDD" w:rsidR="000E4DE2" w:rsidRPr="000E4DE2" w:rsidRDefault="000E4DE2" w:rsidP="000E4DE2">
      <w:r w:rsidRPr="000E4DE2">
        <w:t>根据实际场景，我们需要对目标跟踪结果进行高级分析。以办公室场景为例，我们需要对进入的人进行计数，同时，有一些保密区域需要限制人员进入。因此我们需要利用跟踪信息对上述进行感知。</w:t>
      </w:r>
    </w:p>
    <w:p w14:paraId="3A282DCD" w14:textId="77777777" w:rsidR="000E4DE2" w:rsidRDefault="000E4DE2" w:rsidP="000E4DE2">
      <w:pPr>
        <w:pStyle w:val="3"/>
      </w:pPr>
      <w:bookmarkStart w:id="21" w:name="_Toc183551537"/>
      <w:r w:rsidRPr="000E4DE2">
        <w:t>进入人数计数</w:t>
      </w:r>
      <w:bookmarkEnd w:id="21"/>
    </w:p>
    <w:p w14:paraId="4E960383" w14:textId="77777777" w:rsidR="000E4DE2" w:rsidRDefault="000E4DE2" w:rsidP="000E4DE2">
      <w:r w:rsidRPr="000E4DE2">
        <w:t xml:space="preserve">基于 </w:t>
      </w:r>
      <w:proofErr w:type="spellStart"/>
      <w:r w:rsidRPr="000E4DE2">
        <w:t>BoT</w:t>
      </w:r>
      <w:proofErr w:type="spellEnd"/>
      <w:r w:rsidRPr="000E4DE2">
        <w:t>-SORT 跟踪的目标 ID，通过分析每个目标的路径轨迹，实现对进入人数的统计。</w:t>
      </w:r>
    </w:p>
    <w:p w14:paraId="5446DCDA" w14:textId="77777777" w:rsidR="000E4DE2" w:rsidRDefault="000E4DE2" w:rsidP="000E4DE2">
      <w:r w:rsidRPr="000E4DE2">
        <w:rPr>
          <w:b/>
          <w:bCs/>
        </w:rPr>
        <w:t>计数逻辑</w:t>
      </w:r>
      <w:r w:rsidRPr="000E4DE2">
        <w:t>：</w:t>
      </w:r>
    </w:p>
    <w:p w14:paraId="09F61FC3" w14:textId="52DF1C20" w:rsidR="000E4DE2" w:rsidRPr="000E4DE2" w:rsidRDefault="000E4DE2" w:rsidP="000E4DE2">
      <w:r w:rsidRPr="000E4DE2">
        <w:t>定义办公室入口的计数线（Virtual Counting Line）</w:t>
      </w:r>
      <w:r>
        <w:rPr>
          <w:rFonts w:hint="eastAsia"/>
        </w:rPr>
        <w:t>，</w:t>
      </w:r>
      <w:r w:rsidRPr="000E4DE2">
        <w:t>当目标的轨迹跨越计数线且进入方向符合预设规则时，计数器加一。</w:t>
      </w:r>
    </w:p>
    <w:p w14:paraId="330F7BA8" w14:textId="24D5974C" w:rsidR="000E4DE2" w:rsidRDefault="000E4DE2" w:rsidP="000E4DE2"/>
    <w:p w14:paraId="45B411E1" w14:textId="77777777" w:rsidR="000E4DE2" w:rsidRDefault="000E4DE2" w:rsidP="000E4DE2">
      <w:pPr>
        <w:pStyle w:val="3"/>
      </w:pPr>
      <w:bookmarkStart w:id="22" w:name="_Toc183551538"/>
      <w:r w:rsidRPr="000E4DE2">
        <w:t>保密区域感知</w:t>
      </w:r>
      <w:bookmarkEnd w:id="22"/>
    </w:p>
    <w:p w14:paraId="622A1CBC" w14:textId="094CE8B1" w:rsidR="000E4DE2" w:rsidRPr="000E4DE2" w:rsidRDefault="000E4DE2" w:rsidP="000E4DE2">
      <w:r w:rsidRPr="000E4DE2">
        <w:t>在办公室场景中，定义保密区域的边界框（Restricted Zones）。当目标的坐标（x, y）进入保密区域范围内时，触发告警。</w:t>
      </w:r>
    </w:p>
    <w:p w14:paraId="049D3357" w14:textId="6687843F" w:rsidR="000E4DE2" w:rsidRPr="000E4DE2" w:rsidRDefault="000E4DE2" w:rsidP="000E4DE2">
      <w:r w:rsidRPr="000E4DE2">
        <w:rPr>
          <w:b/>
          <w:bCs/>
        </w:rPr>
        <w:t>感知逻辑</w:t>
      </w:r>
      <w:r w:rsidRPr="000E4DE2">
        <w:t>：</w:t>
      </w:r>
    </w:p>
    <w:p w14:paraId="1AC1CE18" w14:textId="5EABBDB0" w:rsidR="000E4DE2" w:rsidRPr="000E4DE2" w:rsidRDefault="000E4DE2" w:rsidP="000E4DE2">
      <w:r w:rsidRPr="000E4DE2">
        <w:t xml:space="preserve">每帧检查目标的 </w:t>
      </w:r>
      <w:proofErr w:type="spellStart"/>
      <w:r w:rsidRPr="000E4DE2">
        <w:t>bbox</w:t>
      </w:r>
      <w:proofErr w:type="spellEnd"/>
      <w:r w:rsidRPr="000E4DE2">
        <w:t xml:space="preserve"> 是否与保密区域的坐标范围重叠。若重叠，记录告警事件。</w:t>
      </w:r>
    </w:p>
    <w:p w14:paraId="275515B9" w14:textId="5D39F371" w:rsidR="00441B96" w:rsidRDefault="00510E8C" w:rsidP="00441B96">
      <w:pPr>
        <w:pStyle w:val="1"/>
        <w:ind w:left="360" w:hanging="360"/>
      </w:pPr>
      <w:bookmarkStart w:id="23" w:name="_Toc183551539"/>
      <w:r>
        <w:rPr>
          <w:rFonts w:hint="eastAsia"/>
        </w:rPr>
        <w:t>性能视图</w:t>
      </w:r>
      <w:bookmarkEnd w:id="15"/>
      <w:bookmarkEnd w:id="23"/>
    </w:p>
    <w:p w14:paraId="1B68F6BB" w14:textId="4FF48842" w:rsidR="00510E8C" w:rsidRPr="00510E8C" w:rsidRDefault="00D84AD1" w:rsidP="00CD3244">
      <w:pPr>
        <w:pStyle w:val="a9"/>
        <w:ind w:left="0"/>
        <w:jc w:val="center"/>
        <w:rPr>
          <w:rFonts w:hint="eastAsia"/>
        </w:rPr>
      </w:pPr>
      <w:r>
        <w:rPr>
          <w:noProof/>
        </w:rPr>
        <w:drawing>
          <wp:inline distT="0" distB="0" distL="114300" distR="114300" wp14:anchorId="0672DDEC" wp14:editId="7FB84E38">
            <wp:extent cx="5941060" cy="2927985"/>
            <wp:effectExtent l="0" t="0" r="2540" b="184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0E8C" w:rsidRPr="00510E8C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D6B1B" w14:textId="77777777" w:rsidR="00E23222" w:rsidRDefault="00E23222">
      <w:r>
        <w:separator/>
      </w:r>
    </w:p>
  </w:endnote>
  <w:endnote w:type="continuationSeparator" w:id="0">
    <w:p w14:paraId="041EA9EB" w14:textId="77777777" w:rsidR="00E23222" w:rsidRDefault="00E23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 w14:paraId="3053A55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03EE616" w14:textId="77777777"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80DB87A" w14:textId="58394AF5" w:rsidR="003A46E4" w:rsidRDefault="003A46E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DB50DD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2C7325">
            <w:rPr>
              <w:rFonts w:ascii="Times New Roman"/>
            </w:rPr>
            <w:t>, 20</w:t>
          </w:r>
          <w:r w:rsidR="009C7C87">
            <w:rPr>
              <w:rFonts w:ascii="Times New Roman" w:hint="eastAsia"/>
            </w:rPr>
            <w:t>2</w:t>
          </w:r>
          <w:r w:rsidR="00B4685C">
            <w:rPr>
              <w:rFonts w:ascii="Times New Roman"/>
            </w:rPr>
            <w:t>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6AFC08" w14:textId="77777777"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B4685C">
            <w:rPr>
              <w:rStyle w:val="a8"/>
              <w:rFonts w:ascii="Times New Roman"/>
              <w:noProof/>
            </w:rPr>
            <w:t>2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B4685C" w:rsidRPr="00B4685C">
            <w:rPr>
              <w:rStyle w:val="a8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13FA9369" w14:textId="77777777"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EF2A8" w14:textId="77777777" w:rsidR="00E23222" w:rsidRDefault="00E23222">
      <w:r>
        <w:separator/>
      </w:r>
    </w:p>
  </w:footnote>
  <w:footnote w:type="continuationSeparator" w:id="0">
    <w:p w14:paraId="6346FDB2" w14:textId="77777777" w:rsidR="00E23222" w:rsidRDefault="00E232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06F10" w14:textId="77777777" w:rsidR="003A46E4" w:rsidRDefault="003A46E4">
    <w:pPr>
      <w:rPr>
        <w:sz w:val="24"/>
      </w:rPr>
    </w:pPr>
  </w:p>
  <w:p w14:paraId="08A18744" w14:textId="77777777" w:rsidR="003A46E4" w:rsidRDefault="003A46E4">
    <w:pPr>
      <w:pBdr>
        <w:top w:val="single" w:sz="6" w:space="1" w:color="auto"/>
      </w:pBdr>
      <w:rPr>
        <w:sz w:val="24"/>
      </w:rPr>
    </w:pPr>
  </w:p>
  <w:p w14:paraId="37CEF600" w14:textId="6AF38184"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DB50DD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19C01D9E" w14:textId="77777777" w:rsidR="003A46E4" w:rsidRDefault="003A46E4">
    <w:pPr>
      <w:pBdr>
        <w:bottom w:val="single" w:sz="6" w:space="1" w:color="auto"/>
      </w:pBdr>
      <w:jc w:val="right"/>
      <w:rPr>
        <w:sz w:val="24"/>
      </w:rPr>
    </w:pPr>
  </w:p>
  <w:p w14:paraId="7A3CF20A" w14:textId="77777777" w:rsidR="003A46E4" w:rsidRDefault="003A46E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 w14:paraId="5AEA7BAF" w14:textId="77777777">
      <w:tc>
        <w:tcPr>
          <w:tcW w:w="6379" w:type="dxa"/>
        </w:tcPr>
        <w:p w14:paraId="1A6DA3E9" w14:textId="09429A89" w:rsidR="003A46E4" w:rsidRDefault="00BF1D3F">
          <w:r>
            <w:rPr>
              <w:rFonts w:hint="eastAsia"/>
            </w:rPr>
            <w:t>基于PyQt5的分布式移动</w:t>
          </w:r>
          <w:proofErr w:type="gramStart"/>
          <w:r>
            <w:rPr>
              <w:rFonts w:hint="eastAsia"/>
            </w:rPr>
            <w:t>端目标</w:t>
          </w:r>
          <w:proofErr w:type="gramEnd"/>
          <w:r>
            <w:rPr>
              <w:rFonts w:hint="eastAsia"/>
            </w:rPr>
            <w:t>检测监控平台</w:t>
          </w:r>
        </w:p>
      </w:tc>
      <w:tc>
        <w:tcPr>
          <w:tcW w:w="3179" w:type="dxa"/>
        </w:tcPr>
        <w:p w14:paraId="7B35D2F2" w14:textId="77777777"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3A46E4" w14:paraId="2974CA33" w14:textId="77777777">
      <w:tc>
        <w:tcPr>
          <w:tcW w:w="6379" w:type="dxa"/>
        </w:tcPr>
        <w:p w14:paraId="7097C675" w14:textId="4F3322A5"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DB50DD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09A56733" w14:textId="685C5794" w:rsidR="003A46E4" w:rsidRDefault="003A46E4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8A5C5D">
            <w:rPr>
              <w:rFonts w:ascii="Times New Roman"/>
              <w:noProof/>
            </w:rPr>
            <w:t>26</w:t>
          </w:r>
          <w:r>
            <w:rPr>
              <w:rFonts w:ascii="Times New Roman"/>
              <w:noProof/>
            </w:rPr>
            <w:t>/</w:t>
          </w:r>
          <w:r w:rsidR="008A5C5D">
            <w:rPr>
              <w:rFonts w:ascii="Times New Roman"/>
              <w:noProof/>
            </w:rPr>
            <w:t>11</w:t>
          </w:r>
          <w:r>
            <w:rPr>
              <w:rFonts w:ascii="Times New Roman"/>
              <w:noProof/>
            </w:rPr>
            <w:t>/</w:t>
          </w:r>
          <w:r w:rsidR="008A5C5D">
            <w:rPr>
              <w:rFonts w:ascii="Times New Roman"/>
              <w:noProof/>
            </w:rPr>
            <w:t>2024</w:t>
          </w:r>
          <w:r>
            <w:rPr>
              <w:rFonts w:ascii="Times New Roman"/>
              <w:noProof/>
            </w:rPr>
            <w:t>&gt;</w:t>
          </w:r>
        </w:p>
      </w:tc>
    </w:tr>
  </w:tbl>
  <w:p w14:paraId="007DC2A0" w14:textId="77777777"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B7D4A9E"/>
    <w:multiLevelType w:val="multilevel"/>
    <w:tmpl w:val="C196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72F25FA"/>
    <w:multiLevelType w:val="multilevel"/>
    <w:tmpl w:val="5BBE1B1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8831F54"/>
    <w:multiLevelType w:val="multilevel"/>
    <w:tmpl w:val="00704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91D5493"/>
    <w:multiLevelType w:val="multilevel"/>
    <w:tmpl w:val="B60C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73A3471"/>
    <w:multiLevelType w:val="multilevel"/>
    <w:tmpl w:val="3E02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4"/>
  </w:num>
  <w:num w:numId="4">
    <w:abstractNumId w:val="17"/>
  </w:num>
  <w:num w:numId="5">
    <w:abstractNumId w:val="16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2"/>
  </w:num>
  <w:num w:numId="9">
    <w:abstractNumId w:val="3"/>
  </w:num>
  <w:num w:numId="10">
    <w:abstractNumId w:val="11"/>
  </w:num>
  <w:num w:numId="11">
    <w:abstractNumId w:val="9"/>
  </w:num>
  <w:num w:numId="12">
    <w:abstractNumId w:val="21"/>
  </w:num>
  <w:num w:numId="13">
    <w:abstractNumId w:val="8"/>
  </w:num>
  <w:num w:numId="14">
    <w:abstractNumId w:val="4"/>
  </w:num>
  <w:num w:numId="15">
    <w:abstractNumId w:val="20"/>
  </w:num>
  <w:num w:numId="16">
    <w:abstractNumId w:val="15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9"/>
  </w:num>
  <w:num w:numId="22">
    <w:abstractNumId w:val="13"/>
  </w:num>
  <w:num w:numId="23">
    <w:abstractNumId w:val="14"/>
  </w:num>
  <w:num w:numId="24">
    <w:abstractNumId w:val="23"/>
  </w:num>
  <w:num w:numId="25">
    <w:abstractNumId w:val="5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E48"/>
    <w:rsid w:val="00087EAD"/>
    <w:rsid w:val="000C1E48"/>
    <w:rsid w:val="000E4DE2"/>
    <w:rsid w:val="00107ED6"/>
    <w:rsid w:val="001302D4"/>
    <w:rsid w:val="00175500"/>
    <w:rsid w:val="001761BA"/>
    <w:rsid w:val="001C46CD"/>
    <w:rsid w:val="001D0182"/>
    <w:rsid w:val="00247E09"/>
    <w:rsid w:val="002B34A5"/>
    <w:rsid w:val="002C7325"/>
    <w:rsid w:val="00344C76"/>
    <w:rsid w:val="003943A4"/>
    <w:rsid w:val="003A46E4"/>
    <w:rsid w:val="00402725"/>
    <w:rsid w:val="00433EEE"/>
    <w:rsid w:val="00441B96"/>
    <w:rsid w:val="00457DF7"/>
    <w:rsid w:val="00463463"/>
    <w:rsid w:val="0047760A"/>
    <w:rsid w:val="004D595C"/>
    <w:rsid w:val="00510E8C"/>
    <w:rsid w:val="005252EE"/>
    <w:rsid w:val="00575EF6"/>
    <w:rsid w:val="005912A7"/>
    <w:rsid w:val="00653ADB"/>
    <w:rsid w:val="00717BFD"/>
    <w:rsid w:val="0079201D"/>
    <w:rsid w:val="008A5C5D"/>
    <w:rsid w:val="008E369A"/>
    <w:rsid w:val="00947C0C"/>
    <w:rsid w:val="00994872"/>
    <w:rsid w:val="009A3548"/>
    <w:rsid w:val="009B678D"/>
    <w:rsid w:val="009B6D09"/>
    <w:rsid w:val="009C7C87"/>
    <w:rsid w:val="009E2047"/>
    <w:rsid w:val="009F6076"/>
    <w:rsid w:val="00A3263A"/>
    <w:rsid w:val="00A61B0C"/>
    <w:rsid w:val="00A71171"/>
    <w:rsid w:val="00B4685C"/>
    <w:rsid w:val="00B46916"/>
    <w:rsid w:val="00BF1D3F"/>
    <w:rsid w:val="00C006FC"/>
    <w:rsid w:val="00C13A92"/>
    <w:rsid w:val="00CC3BDD"/>
    <w:rsid w:val="00CD3244"/>
    <w:rsid w:val="00D34E40"/>
    <w:rsid w:val="00D84AD1"/>
    <w:rsid w:val="00DB2E51"/>
    <w:rsid w:val="00DB50DD"/>
    <w:rsid w:val="00DD0E0A"/>
    <w:rsid w:val="00E014AA"/>
    <w:rsid w:val="00E14F4D"/>
    <w:rsid w:val="00E23222"/>
    <w:rsid w:val="00E94A45"/>
    <w:rsid w:val="00EC7B48"/>
    <w:rsid w:val="00F2222C"/>
    <w:rsid w:val="00F977F6"/>
    <w:rsid w:val="00FA0438"/>
    <w:rsid w:val="00FB151C"/>
    <w:rsid w:val="00FB1A25"/>
    <w:rsid w:val="00FC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7B617B"/>
  <w15:chartTrackingRefBased/>
  <w15:docId w15:val="{5C858AD3-50B5-4E35-A56A-4014D551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qFormat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0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10</TotalTime>
  <Pages>9</Pages>
  <Words>517</Words>
  <Characters>2949</Characters>
  <Application>Microsoft Office Word</Application>
  <DocSecurity>0</DocSecurity>
  <Lines>24</Lines>
  <Paragraphs>6</Paragraphs>
  <ScaleCrop>false</ScaleCrop>
  <Company>&lt;SJTU&gt;</Company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bjshen</dc:creator>
  <cp:keywords/>
  <cp:lastModifiedBy>郅浩 徐</cp:lastModifiedBy>
  <cp:revision>15</cp:revision>
  <cp:lastPrinted>2024-11-26T14:11:00Z</cp:lastPrinted>
  <dcterms:created xsi:type="dcterms:W3CDTF">2024-11-26T03:54:00Z</dcterms:created>
  <dcterms:modified xsi:type="dcterms:W3CDTF">2024-11-26T14:12:00Z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